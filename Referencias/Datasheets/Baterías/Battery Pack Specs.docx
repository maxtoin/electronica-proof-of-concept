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0C" w:rsidRPr="0004520C" w:rsidRDefault="0004520C" w:rsidP="00045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proofErr w:type="spellStart"/>
      <w:r w:rsidRPr="0004520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Tenergy</w:t>
      </w:r>
      <w:proofErr w:type="spellEnd"/>
      <w:r w:rsidRPr="0004520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31007 Li-Ion 18650 7.4V 4400 </w:t>
      </w:r>
      <w:proofErr w:type="spellStart"/>
      <w:r w:rsidRPr="0004520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mAh</w:t>
      </w:r>
      <w:proofErr w:type="spellEnd"/>
      <w:r w:rsidRPr="0004520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Rechargeable Battery PCB module with 20AWG Bare Leads </w:t>
      </w:r>
    </w:p>
    <w:p w:rsidR="0004520C" w:rsidRDefault="0004520C" w:rsidP="00B30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20C">
        <w:rPr>
          <w:rFonts w:ascii="Times New Roman" w:eastAsia="Times New Roman" w:hAnsi="Times New Roman" w:cs="Times New Roman"/>
          <w:sz w:val="24"/>
          <w:szCs w:val="24"/>
        </w:rPr>
        <w:t>http://www.batteryjunction.com/tenergy-74-4400-pcb.html</w:t>
      </w:r>
      <w:bookmarkStart w:id="0" w:name="_GoBack"/>
      <w:bookmarkEnd w:id="0"/>
    </w:p>
    <w:p w:rsidR="0004520C" w:rsidRDefault="0004520C" w:rsidP="000452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0809" w:rsidRPr="00B30809" w:rsidRDefault="00B30809" w:rsidP="00B3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Capacity 4400mAh </w:t>
      </w:r>
    </w:p>
    <w:p w:rsidR="00B30809" w:rsidRPr="00B30809" w:rsidRDefault="00B30809" w:rsidP="00B3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Voltage 7.2V (peak at 8.4V) </w:t>
      </w:r>
    </w:p>
    <w:p w:rsidR="00B30809" w:rsidRPr="00B30809" w:rsidRDefault="00B30809" w:rsidP="00B3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Dimensions 36mm x 36mm x 70mm </w:t>
      </w:r>
    </w:p>
    <w:p w:rsidR="00B30809" w:rsidRPr="00B30809" w:rsidRDefault="00B30809" w:rsidP="00B3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Weight 6.4 </w:t>
      </w:r>
      <w:proofErr w:type="spellStart"/>
      <w:r w:rsidRPr="00B30809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809" w:rsidRPr="00B30809" w:rsidRDefault="00B30809" w:rsidP="00B3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Max. charge current 1C (4.0A) </w:t>
      </w:r>
    </w:p>
    <w:p w:rsidR="00B30809" w:rsidRPr="00B30809" w:rsidRDefault="00B30809" w:rsidP="00B3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Max. discharge current 2.5C (9A) </w:t>
      </w:r>
    </w:p>
    <w:p w:rsidR="00B30809" w:rsidRPr="00B30809" w:rsidRDefault="00B30809" w:rsidP="00B3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09">
        <w:rPr>
          <w:rFonts w:ascii="Times New Roman" w:eastAsia="Times New Roman" w:hAnsi="Times New Roman" w:cs="Times New Roman"/>
          <w:sz w:val="24"/>
          <w:szCs w:val="24"/>
        </w:rPr>
        <w:t xml:space="preserve">Cut off voltage 6V </w:t>
      </w:r>
    </w:p>
    <w:p w:rsidR="002A1774" w:rsidRDefault="002A1774"/>
    <w:sectPr w:rsidR="002A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2FF0"/>
    <w:multiLevelType w:val="multilevel"/>
    <w:tmpl w:val="B32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09"/>
    <w:rsid w:val="0004520C"/>
    <w:rsid w:val="002A1774"/>
    <w:rsid w:val="008B2F77"/>
    <w:rsid w:val="00B30809"/>
    <w:rsid w:val="00B4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FBDDEE41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Carrere, Alexander L.</dc:creator>
  <cp:lastModifiedBy>Carrere, Alexander L.</cp:lastModifiedBy>
  <cp:revision>2</cp:revision>
  <cp:lastPrinted>2011-11-02T01:06:00Z</cp:lastPrinted>
  <dcterms:created xsi:type="dcterms:W3CDTF">2011-11-02T01:05:00Z</dcterms:created>
  <dcterms:modified xsi:type="dcterms:W3CDTF">2011-11-02T01:07:00Z</dcterms:modified>
</cp:coreProperties>
</file>